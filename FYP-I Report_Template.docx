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787" w:rsidRPr="00D111F2" w:rsidRDefault="00947787" w:rsidP="00A75381">
      <w:pPr>
        <w:shd w:val="clear" w:color="auto" w:fill="BFBFBF" w:themeFill="background1" w:themeFillShade="BF"/>
        <w:spacing w:line="240" w:lineRule="auto"/>
        <w:jc w:val="center"/>
        <w:rPr>
          <w:rFonts w:ascii="Arial" w:hAnsi="Arial" w:cs="Arial"/>
          <w:b/>
          <w:sz w:val="48"/>
          <w:szCs w:val="48"/>
        </w:rPr>
      </w:pPr>
      <w:r w:rsidRPr="00D111F2">
        <w:rPr>
          <w:rFonts w:ascii="Arial" w:hAnsi="Arial" w:cs="Arial"/>
          <w:b/>
          <w:sz w:val="48"/>
          <w:szCs w:val="48"/>
        </w:rPr>
        <w:t>FINAL YEAR PROJECT</w:t>
      </w:r>
      <w:r w:rsidR="000856C5">
        <w:rPr>
          <w:rFonts w:ascii="Arial" w:hAnsi="Arial" w:cs="Arial"/>
          <w:b/>
          <w:sz w:val="48"/>
          <w:szCs w:val="48"/>
        </w:rPr>
        <w:t xml:space="preserve"> (Proposal)</w:t>
      </w:r>
    </w:p>
    <w:p w:rsidR="007F5BCD" w:rsidRPr="00A75381" w:rsidRDefault="00A75381" w:rsidP="007F5BCD">
      <w:pPr>
        <w:spacing w:line="240" w:lineRule="auto"/>
        <w:jc w:val="center"/>
        <w:rPr>
          <w:rFonts w:ascii="Arial" w:hAnsi="Arial" w:cs="Arial"/>
          <w:sz w:val="48"/>
          <w:szCs w:val="48"/>
        </w:rPr>
      </w:pPr>
      <w:r w:rsidRPr="00D111F2">
        <w:rPr>
          <w:rFonts w:ascii="Arial" w:hAnsi="Arial" w:cs="Arial"/>
          <w:b/>
          <w:sz w:val="48"/>
          <w:szCs w:val="48"/>
        </w:rPr>
        <w:fldChar w:fldCharType="begin"/>
      </w:r>
      <w:r w:rsidRPr="00D111F2">
        <w:rPr>
          <w:rFonts w:ascii="Arial" w:hAnsi="Arial" w:cs="Arial"/>
          <w:b/>
          <w:sz w:val="48"/>
          <w:szCs w:val="48"/>
        </w:rPr>
        <w:instrText xml:space="preserve"> AUTOTEXT  "Project Title"  \* MERGEFORMAT </w:instrText>
      </w:r>
      <w:r w:rsidRPr="00D111F2">
        <w:rPr>
          <w:rFonts w:ascii="Arial" w:hAnsi="Arial" w:cs="Arial"/>
          <w:b/>
          <w:sz w:val="48"/>
          <w:szCs w:val="48"/>
        </w:rPr>
        <w:fldChar w:fldCharType="separate"/>
      </w:r>
      <w:r w:rsidR="007F5BCD" w:rsidRPr="007F5BCD">
        <w:rPr>
          <w:rFonts w:ascii="Arial" w:hAnsi="Arial" w:cs="Arial"/>
          <w:b/>
          <w:sz w:val="48"/>
          <w:szCs w:val="48"/>
        </w:rPr>
        <w:t>Project Title</w:t>
      </w:r>
      <w:r w:rsidR="007F5BCD" w:rsidRPr="007F5BCD">
        <w:rPr>
          <w:rFonts w:ascii="Arial" w:hAnsi="Arial" w:cs="Arial"/>
          <w:b/>
          <w:sz w:val="48"/>
          <w:szCs w:val="48"/>
        </w:rPr>
        <w:fldChar w:fldCharType="begin"/>
      </w:r>
      <w:r w:rsidR="007F5BCD" w:rsidRPr="007F5BCD">
        <w:rPr>
          <w:rFonts w:ascii="Arial" w:hAnsi="Arial" w:cs="Arial"/>
          <w:b/>
          <w:sz w:val="48"/>
          <w:szCs w:val="48"/>
        </w:rPr>
        <w:instrText xml:space="preserve"> AUTOTEXTLIST   \* Caps  \* MERGEFORMAT </w:instrText>
      </w:r>
      <w:r w:rsidR="007F5BCD" w:rsidRPr="007F5BCD">
        <w:rPr>
          <w:rFonts w:ascii="Arial" w:hAnsi="Arial" w:cs="Arial"/>
          <w:b/>
          <w:sz w:val="48"/>
          <w:szCs w:val="48"/>
        </w:rPr>
        <w:fldChar w:fldCharType="separate"/>
      </w:r>
      <w:r w:rsidR="007F5BCD" w:rsidRPr="007F5BCD">
        <w:rPr>
          <w:rFonts w:ascii="Arial" w:hAnsi="Arial" w:cs="Arial"/>
          <w:b/>
          <w:sz w:val="48"/>
          <w:szCs w:val="48"/>
        </w:rPr>
        <w:fldChar w:fldCharType="end"/>
      </w:r>
    </w:p>
    <w:p w:rsidR="0063669E" w:rsidRPr="00D111F2" w:rsidRDefault="00A75381" w:rsidP="00D111F2">
      <w:pPr>
        <w:rPr>
          <w:rFonts w:ascii="Times New Roman" w:hAnsi="Times New Roman" w:cs="Times New Roman"/>
          <w:b/>
        </w:rPr>
      </w:pPr>
      <w:r w:rsidRPr="00D111F2">
        <w:rPr>
          <w:rFonts w:ascii="Arial" w:hAnsi="Arial" w:cs="Arial"/>
          <w:b/>
          <w:sz w:val="48"/>
          <w:szCs w:val="48"/>
        </w:rPr>
        <w:fldChar w:fldCharType="end"/>
      </w:r>
    </w:p>
    <w:p w:rsidR="007F5BCD" w:rsidRPr="007F5BCD" w:rsidRDefault="00D111F2" w:rsidP="00A75381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D111F2">
        <w:rPr>
          <w:rFonts w:ascii="Times New Roman" w:hAnsi="Times New Roman" w:cs="Times New Roman"/>
          <w:b/>
        </w:rPr>
        <w:fldChar w:fldCharType="begin"/>
      </w:r>
      <w:r w:rsidRPr="00D111F2">
        <w:rPr>
          <w:rFonts w:ascii="Times New Roman" w:hAnsi="Times New Roman" w:cs="Times New Roman"/>
          <w:b/>
        </w:rPr>
        <w:instrText xml:space="preserve"> AUTOTEXT  "Author (Email Address)"  \* MERGEFORMAT </w:instrText>
      </w:r>
      <w:r w:rsidRPr="00D111F2">
        <w:rPr>
          <w:rFonts w:ascii="Times New Roman" w:hAnsi="Times New Roman" w:cs="Times New Roman"/>
          <w:b/>
        </w:rPr>
        <w:fldChar w:fldCharType="separate"/>
      </w:r>
      <w:r w:rsidR="007F5BCD" w:rsidRPr="007F5BCD">
        <w:rPr>
          <w:rFonts w:ascii="Arial" w:hAnsi="Arial" w:cs="Arial"/>
          <w:b/>
          <w:sz w:val="26"/>
          <w:szCs w:val="26"/>
        </w:rPr>
        <w:t>Author 1 (Email Address)</w:t>
      </w:r>
    </w:p>
    <w:p w:rsidR="007F5BCD" w:rsidRPr="007F5BCD" w:rsidRDefault="00D111F2" w:rsidP="00A75381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D111F2">
        <w:rPr>
          <w:rFonts w:ascii="Times New Roman" w:hAnsi="Times New Roman" w:cs="Times New Roman"/>
          <w:b/>
        </w:rPr>
        <w:fldChar w:fldCharType="end"/>
      </w:r>
      <w:r w:rsidRPr="00D111F2">
        <w:rPr>
          <w:rFonts w:ascii="Times New Roman" w:hAnsi="Times New Roman" w:cs="Times New Roman"/>
          <w:b/>
        </w:rPr>
        <w:fldChar w:fldCharType="begin"/>
      </w:r>
      <w:r w:rsidRPr="00D111F2">
        <w:rPr>
          <w:rFonts w:ascii="Times New Roman" w:hAnsi="Times New Roman" w:cs="Times New Roman"/>
          <w:b/>
        </w:rPr>
        <w:instrText xml:space="preserve"> AUTOTEXT  "Author (Email Address)"  \* MERGEFORMAT </w:instrText>
      </w:r>
      <w:r w:rsidRPr="00D111F2">
        <w:rPr>
          <w:rFonts w:ascii="Times New Roman" w:hAnsi="Times New Roman" w:cs="Times New Roman"/>
          <w:b/>
        </w:rPr>
        <w:fldChar w:fldCharType="separate"/>
      </w:r>
      <w:r w:rsidR="007F5BCD" w:rsidRPr="007F5BCD">
        <w:rPr>
          <w:rFonts w:ascii="Arial" w:hAnsi="Arial" w:cs="Arial"/>
          <w:b/>
          <w:sz w:val="26"/>
          <w:szCs w:val="26"/>
        </w:rPr>
        <w:t>Author 1 (Email Address)</w:t>
      </w:r>
    </w:p>
    <w:p w:rsidR="007F5BCD" w:rsidRPr="007F5BCD" w:rsidRDefault="00D111F2" w:rsidP="00A75381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D111F2">
        <w:rPr>
          <w:rFonts w:ascii="Times New Roman" w:hAnsi="Times New Roman" w:cs="Times New Roman"/>
          <w:b/>
        </w:rPr>
        <w:fldChar w:fldCharType="end"/>
      </w:r>
      <w:r w:rsidRPr="00D111F2">
        <w:rPr>
          <w:rFonts w:ascii="Times New Roman" w:hAnsi="Times New Roman" w:cs="Times New Roman"/>
          <w:b/>
        </w:rPr>
        <w:fldChar w:fldCharType="begin"/>
      </w:r>
      <w:r w:rsidRPr="00D111F2">
        <w:rPr>
          <w:rFonts w:ascii="Times New Roman" w:hAnsi="Times New Roman" w:cs="Times New Roman"/>
          <w:b/>
        </w:rPr>
        <w:instrText xml:space="preserve"> AUTOTEXT  "Author (Email Address)"  \* MERGEFORMAT </w:instrText>
      </w:r>
      <w:r w:rsidRPr="00D111F2">
        <w:rPr>
          <w:rFonts w:ascii="Times New Roman" w:hAnsi="Times New Roman" w:cs="Times New Roman"/>
          <w:b/>
        </w:rPr>
        <w:fldChar w:fldCharType="separate"/>
      </w:r>
      <w:r w:rsidR="007F5BCD" w:rsidRPr="007F5BCD">
        <w:rPr>
          <w:rFonts w:ascii="Arial" w:hAnsi="Arial" w:cs="Arial"/>
          <w:b/>
          <w:sz w:val="26"/>
          <w:szCs w:val="26"/>
        </w:rPr>
        <w:t>Author 1 (Email Address)</w:t>
      </w:r>
    </w:p>
    <w:p w:rsidR="00D111F2" w:rsidRPr="00D111F2" w:rsidRDefault="00D111F2" w:rsidP="00D111F2">
      <w:pPr>
        <w:shd w:val="clear" w:color="auto" w:fill="BFBFBF" w:themeFill="background1" w:themeFillShade="BF"/>
        <w:spacing w:before="240" w:line="240" w:lineRule="auto"/>
        <w:rPr>
          <w:rFonts w:ascii="Arial" w:hAnsi="Arial" w:cs="Arial"/>
          <w:b/>
          <w:sz w:val="26"/>
          <w:szCs w:val="26"/>
        </w:rPr>
      </w:pPr>
      <w:r w:rsidRPr="00D111F2">
        <w:rPr>
          <w:rFonts w:ascii="Times New Roman" w:hAnsi="Times New Roman" w:cs="Times New Roman"/>
          <w:b/>
        </w:rPr>
        <w:fldChar w:fldCharType="end"/>
      </w:r>
      <w:r w:rsidR="000856C5">
        <w:rPr>
          <w:rFonts w:ascii="Arial" w:hAnsi="Arial" w:cs="Arial"/>
          <w:b/>
          <w:sz w:val="26"/>
          <w:szCs w:val="26"/>
        </w:rPr>
        <w:t>Executive Summary</w:t>
      </w:r>
      <w:r w:rsidRPr="00D111F2">
        <w:rPr>
          <w:rFonts w:ascii="Arial" w:hAnsi="Arial" w:cs="Arial"/>
          <w:b/>
          <w:sz w:val="26"/>
          <w:szCs w:val="26"/>
        </w:rPr>
        <w:t>:</w:t>
      </w:r>
      <w:bookmarkStart w:id="0" w:name="_GoBack"/>
      <w:bookmarkEnd w:id="0"/>
    </w:p>
    <w:p w:rsidR="00D111F2" w:rsidRDefault="002E338F" w:rsidP="002E338F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project consists of a wearable device to help people suffering from visual ailment. The text continues. Limit the </w:t>
      </w:r>
      <w:r w:rsidR="000856C5">
        <w:rPr>
          <w:rFonts w:ascii="Arial" w:hAnsi="Arial" w:cs="Arial"/>
        </w:rPr>
        <w:t>summary</w:t>
      </w:r>
      <w:r>
        <w:rPr>
          <w:rFonts w:ascii="Arial" w:hAnsi="Arial" w:cs="Arial"/>
        </w:rPr>
        <w:t xml:space="preserve"> to 400 words only.</w:t>
      </w:r>
    </w:p>
    <w:p w:rsidR="002E338F" w:rsidRDefault="002E338F" w:rsidP="002E338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Insert a picture of your project at the end of this section [size of the picture: 8”x4.5”].</w:t>
      </w:r>
    </w:p>
    <w:p w:rsidR="002E338F" w:rsidRPr="00D111F2" w:rsidRDefault="000856C5" w:rsidP="002E338F">
      <w:pPr>
        <w:shd w:val="clear" w:color="auto" w:fill="BFBFBF" w:themeFill="background1" w:themeFillShade="BF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Project Description</w:t>
      </w:r>
      <w:r w:rsidR="002E338F" w:rsidRPr="00D111F2">
        <w:rPr>
          <w:rFonts w:ascii="Arial" w:hAnsi="Arial" w:cs="Arial"/>
          <w:b/>
          <w:sz w:val="26"/>
          <w:szCs w:val="26"/>
        </w:rPr>
        <w:t>:</w:t>
      </w:r>
    </w:p>
    <w:p w:rsidR="002E338F" w:rsidRDefault="000856C5" w:rsidP="002E338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Background and Motivation</w:t>
      </w:r>
    </w:p>
    <w:p w:rsidR="002E338F" w:rsidRDefault="002E338F" w:rsidP="000856C5">
      <w:pPr>
        <w:pStyle w:val="ListParagraph"/>
        <w:tabs>
          <w:tab w:val="left" w:pos="274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Write here…</w:t>
      </w:r>
      <w:r w:rsidR="000856C5">
        <w:rPr>
          <w:rFonts w:ascii="Arial" w:hAnsi="Arial" w:cs="Arial"/>
        </w:rPr>
        <w:tab/>
      </w:r>
    </w:p>
    <w:p w:rsidR="002E338F" w:rsidRDefault="002E338F" w:rsidP="002E338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856C5">
        <w:rPr>
          <w:rFonts w:ascii="Arial" w:hAnsi="Arial" w:cs="Arial"/>
        </w:rPr>
        <w:t>Project Goal</w:t>
      </w:r>
    </w:p>
    <w:p w:rsidR="00E50C61" w:rsidRDefault="00E50C61" w:rsidP="00E50C6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Write here…</w:t>
      </w:r>
    </w:p>
    <w:p w:rsidR="002E338F" w:rsidRDefault="000856C5" w:rsidP="002E338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Project Requirements</w:t>
      </w:r>
    </w:p>
    <w:p w:rsidR="000856C5" w:rsidRDefault="00E50C61" w:rsidP="00E50C6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Write here</w:t>
      </w:r>
      <w:r w:rsidR="000856C5">
        <w:rPr>
          <w:rFonts w:ascii="Arial" w:hAnsi="Arial" w:cs="Arial"/>
        </w:rPr>
        <w:t>…</w:t>
      </w:r>
    </w:p>
    <w:p w:rsidR="000856C5" w:rsidRDefault="000856C5" w:rsidP="000856C5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Functional Requirements</w:t>
      </w:r>
    </w:p>
    <w:p w:rsidR="000856C5" w:rsidRDefault="000856C5" w:rsidP="000856C5">
      <w:pPr>
        <w:pStyle w:val="ListParagraph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Write here…</w:t>
      </w:r>
    </w:p>
    <w:p w:rsidR="00E50C61" w:rsidRDefault="000856C5" w:rsidP="000856C5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Constraints</w:t>
      </w:r>
    </w:p>
    <w:p w:rsidR="000856C5" w:rsidRDefault="000856C5" w:rsidP="000856C5">
      <w:pPr>
        <w:pStyle w:val="ListParagraph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Write here…</w:t>
      </w:r>
    </w:p>
    <w:p w:rsidR="000856C5" w:rsidRDefault="000856C5" w:rsidP="000856C5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Objectives</w:t>
      </w:r>
      <w:r>
        <w:rPr>
          <w:rFonts w:ascii="Arial" w:hAnsi="Arial" w:cs="Arial"/>
        </w:rPr>
        <w:br/>
        <w:t>Write here…</w:t>
      </w:r>
    </w:p>
    <w:p w:rsidR="00E50C61" w:rsidRDefault="000856C5" w:rsidP="002E338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Validation and Acceptance Tests</w:t>
      </w:r>
    </w:p>
    <w:p w:rsidR="00E50C61" w:rsidRDefault="00E50C61" w:rsidP="00E50C6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Write here…</w:t>
      </w:r>
    </w:p>
    <w:p w:rsidR="00E50C61" w:rsidRPr="00D111F2" w:rsidRDefault="000856C5" w:rsidP="00E50C61">
      <w:pPr>
        <w:shd w:val="clear" w:color="auto" w:fill="BFBFBF" w:themeFill="background1" w:themeFillShade="BF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Technical Design</w:t>
      </w:r>
      <w:r w:rsidR="00E50C61" w:rsidRPr="00D111F2">
        <w:rPr>
          <w:rFonts w:ascii="Arial" w:hAnsi="Arial" w:cs="Arial"/>
          <w:b/>
          <w:sz w:val="26"/>
          <w:szCs w:val="26"/>
        </w:rPr>
        <w:t>:</w:t>
      </w:r>
    </w:p>
    <w:p w:rsidR="00E50C61" w:rsidRDefault="000856C5" w:rsidP="00E50C61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Possible Solutions and Design Alternatives</w:t>
      </w:r>
    </w:p>
    <w:p w:rsidR="00E50C61" w:rsidRDefault="00E50C61" w:rsidP="00E50C6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Write here…</w:t>
      </w:r>
    </w:p>
    <w:p w:rsidR="000856C5" w:rsidRDefault="000856C5" w:rsidP="000856C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System Level Overview</w:t>
      </w:r>
    </w:p>
    <w:p w:rsidR="00E50C61" w:rsidRPr="00E50C61" w:rsidRDefault="00E50C61" w:rsidP="000856C5">
      <w:pPr>
        <w:pStyle w:val="ListParagraph"/>
        <w:jc w:val="both"/>
        <w:rPr>
          <w:rFonts w:ascii="Arial" w:hAnsi="Arial" w:cs="Arial"/>
        </w:rPr>
      </w:pPr>
      <w:r w:rsidRPr="000856C5">
        <w:rPr>
          <w:rFonts w:ascii="Arial" w:hAnsi="Arial" w:cs="Arial"/>
        </w:rPr>
        <w:t>Write here</w:t>
      </w:r>
      <w:r w:rsidR="000856C5">
        <w:rPr>
          <w:rFonts w:ascii="Arial" w:hAnsi="Arial" w:cs="Arial"/>
        </w:rPr>
        <w:t>…</w:t>
      </w:r>
    </w:p>
    <w:p w:rsidR="00E50C61" w:rsidRDefault="000856C5" w:rsidP="00E50C61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Module Level Descriptions</w:t>
      </w:r>
    </w:p>
    <w:p w:rsidR="00E50C61" w:rsidRDefault="000856C5" w:rsidP="00E50C61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Graphical User Interface Modules</w:t>
      </w:r>
    </w:p>
    <w:p w:rsidR="000856C5" w:rsidRDefault="000856C5" w:rsidP="000856C5">
      <w:pPr>
        <w:pStyle w:val="ListParagraph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Write here…</w:t>
      </w:r>
    </w:p>
    <w:p w:rsidR="000856C5" w:rsidRDefault="000856C5" w:rsidP="00E50C61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Control Modules</w:t>
      </w:r>
    </w:p>
    <w:p w:rsidR="000856C5" w:rsidRDefault="000856C5" w:rsidP="000856C5">
      <w:pPr>
        <w:pStyle w:val="ListParagraph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Write here…</w:t>
      </w:r>
    </w:p>
    <w:p w:rsidR="000856C5" w:rsidRDefault="000856C5" w:rsidP="00E50C61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Miscellaneous Modules</w:t>
      </w:r>
    </w:p>
    <w:p w:rsidR="00ED1FB6" w:rsidRDefault="00ED1FB6" w:rsidP="00ED1FB6">
      <w:pPr>
        <w:pStyle w:val="ListParagraph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Write here…</w:t>
      </w:r>
    </w:p>
    <w:p w:rsidR="000856C5" w:rsidRDefault="000856C5" w:rsidP="000856C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Assessment of Proposed Solution</w:t>
      </w:r>
    </w:p>
    <w:p w:rsidR="000856C5" w:rsidRDefault="000856C5" w:rsidP="000856C5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Write here…</w:t>
      </w:r>
    </w:p>
    <w:p w:rsidR="00ED1FB6" w:rsidRPr="00D111F2" w:rsidRDefault="000856C5" w:rsidP="00ED1FB6">
      <w:pPr>
        <w:shd w:val="clear" w:color="auto" w:fill="BFBFBF" w:themeFill="background1" w:themeFillShade="BF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Work Plan:</w:t>
      </w:r>
    </w:p>
    <w:p w:rsidR="000856C5" w:rsidRDefault="000856C5" w:rsidP="000856C5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Feasibility Assessment</w:t>
      </w:r>
    </w:p>
    <w:p w:rsidR="000856C5" w:rsidRDefault="000856C5" w:rsidP="000856C5">
      <w:pPr>
        <w:pStyle w:val="ListParagraph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Write here…</w:t>
      </w:r>
    </w:p>
    <w:p w:rsidR="000856C5" w:rsidRDefault="000856C5" w:rsidP="000856C5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Skill and Resources</w:t>
      </w:r>
    </w:p>
    <w:p w:rsidR="000856C5" w:rsidRDefault="000856C5" w:rsidP="000856C5">
      <w:pPr>
        <w:pStyle w:val="ListParagraph"/>
        <w:ind w:left="1800"/>
        <w:jc w:val="both"/>
        <w:rPr>
          <w:rFonts w:ascii="Arial" w:hAnsi="Arial" w:cs="Arial"/>
        </w:rPr>
      </w:pPr>
      <w:r>
        <w:rPr>
          <w:rFonts w:ascii="Arial" w:hAnsi="Arial" w:cs="Arial"/>
        </w:rPr>
        <w:t>Write here…</w:t>
      </w:r>
    </w:p>
    <w:p w:rsidR="000856C5" w:rsidRDefault="000856C5" w:rsidP="000856C5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Risk Assessment</w:t>
      </w:r>
    </w:p>
    <w:p w:rsidR="000856C5" w:rsidRDefault="000856C5" w:rsidP="000856C5">
      <w:pPr>
        <w:pStyle w:val="ListParagraph"/>
        <w:ind w:left="1800"/>
        <w:jc w:val="both"/>
        <w:rPr>
          <w:rFonts w:ascii="Arial" w:hAnsi="Arial" w:cs="Arial"/>
        </w:rPr>
      </w:pPr>
      <w:r>
        <w:rPr>
          <w:rFonts w:ascii="Arial" w:hAnsi="Arial" w:cs="Arial"/>
        </w:rPr>
        <w:t>Write here…</w:t>
      </w:r>
    </w:p>
    <w:sectPr w:rsidR="0008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B50DD"/>
    <w:multiLevelType w:val="hybridMultilevel"/>
    <w:tmpl w:val="5D5623A2"/>
    <w:lvl w:ilvl="0" w:tplc="66D69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32564A"/>
    <w:multiLevelType w:val="hybridMultilevel"/>
    <w:tmpl w:val="239C7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1377DF"/>
    <w:multiLevelType w:val="hybridMultilevel"/>
    <w:tmpl w:val="92E4C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BCD"/>
    <w:rsid w:val="000856C5"/>
    <w:rsid w:val="002E338F"/>
    <w:rsid w:val="00435C1C"/>
    <w:rsid w:val="004515AB"/>
    <w:rsid w:val="004A3ADF"/>
    <w:rsid w:val="0063669E"/>
    <w:rsid w:val="006B67AB"/>
    <w:rsid w:val="007F5BCD"/>
    <w:rsid w:val="00947787"/>
    <w:rsid w:val="00A12867"/>
    <w:rsid w:val="00A620C7"/>
    <w:rsid w:val="00A75381"/>
    <w:rsid w:val="00C23B19"/>
    <w:rsid w:val="00C864B6"/>
    <w:rsid w:val="00D111F2"/>
    <w:rsid w:val="00D20560"/>
    <w:rsid w:val="00E50C61"/>
    <w:rsid w:val="00EA223B"/>
    <w:rsid w:val="00ED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3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33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3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3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radat\Documents\FYP-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9ECB0-0FD3-45F8-9184-02AA44C2D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FYP-I Template</Template>
  <TotalTime>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Iradat / Full Time Faculty (FCS)</dc:creator>
  <cp:lastModifiedBy>Faisal Iradat / Full Time Faculty (FCS)</cp:lastModifiedBy>
  <cp:revision>1</cp:revision>
  <dcterms:created xsi:type="dcterms:W3CDTF">2014-05-23T11:37:00Z</dcterms:created>
  <dcterms:modified xsi:type="dcterms:W3CDTF">2014-05-23T11:38:00Z</dcterms:modified>
</cp:coreProperties>
</file>